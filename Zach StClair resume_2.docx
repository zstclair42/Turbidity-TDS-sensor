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C180" w14:textId="568AD721" w:rsidR="00816216" w:rsidRDefault="004402E4" w:rsidP="00141A4C">
      <w:pPr>
        <w:pStyle w:val="Title"/>
      </w:pPr>
      <w:r>
        <w:t xml:space="preserve">Zachary K. </w:t>
      </w:r>
      <w:proofErr w:type="gramStart"/>
      <w:r>
        <w:t>St</w:t>
      </w:r>
      <w:r w:rsidR="00064328">
        <w:t>.</w:t>
      </w:r>
      <w:r>
        <w:t>Clair</w:t>
      </w:r>
      <w:proofErr w:type="gramEnd"/>
      <w:r w:rsidR="002A1311">
        <w:t xml:space="preserve"> </w:t>
      </w:r>
    </w:p>
    <w:p w14:paraId="4579C324" w14:textId="2FD84DBB" w:rsidR="006270A9" w:rsidRDefault="00386B16">
      <w:r>
        <w:t xml:space="preserve">75E Veterans Dr. Q109 Cookeville, TN. </w:t>
      </w:r>
      <w:r w:rsidR="00141A4C">
        <w:t> </w:t>
      </w:r>
      <w:r>
        <w:t xml:space="preserve">38501 </w:t>
      </w:r>
      <w:r w:rsidR="00141A4C">
        <w:t>| </w:t>
      </w:r>
      <w:r w:rsidR="004402E4">
        <w:t>865-454-2923</w:t>
      </w:r>
      <w:r w:rsidR="00141A4C">
        <w:t> | </w:t>
      </w:r>
      <w:r>
        <w:t>zkstclair42@tntech.edu</w:t>
      </w:r>
    </w:p>
    <w:sdt>
      <w:sdtPr>
        <w:alias w:val="Education:"/>
        <w:tag w:val="Education:"/>
        <w:id w:val="807127995"/>
        <w:placeholder>
          <w:docPart w:val="26FDB686D0054325A0265F9936D55CF6"/>
        </w:placeholder>
        <w:temporary/>
        <w:showingPlcHdr/>
        <w15:appearance w15:val="hidden"/>
      </w:sdtPr>
      <w:sdtContent>
        <w:p w14:paraId="6A876B80" w14:textId="4603277D" w:rsidR="006270A9" w:rsidRDefault="009D5933" w:rsidP="004402E4">
          <w:pPr>
            <w:pStyle w:val="Heading1"/>
          </w:pPr>
          <w:r>
            <w:t>Education</w:t>
          </w:r>
        </w:p>
      </w:sdtContent>
    </w:sdt>
    <w:p w14:paraId="683403BC" w14:textId="3B79F314" w:rsidR="006270A9" w:rsidRDefault="004402E4">
      <w:pPr>
        <w:pStyle w:val="Heading2"/>
      </w:pPr>
      <w:r>
        <w:t>Bachelor’s in Science</w:t>
      </w:r>
      <w:r w:rsidR="009D5933">
        <w:t> | </w:t>
      </w:r>
      <w:r>
        <w:t>2024 - present</w:t>
      </w:r>
      <w:r w:rsidR="009D5933">
        <w:t> | </w:t>
      </w:r>
      <w:r w:rsidR="00386B16">
        <w:t>Tennessee tech university</w:t>
      </w:r>
    </w:p>
    <w:p w14:paraId="0E9C7527" w14:textId="6D69C6D5" w:rsidR="006270A9" w:rsidRDefault="009D5933" w:rsidP="004402E4">
      <w:pPr>
        <w:pStyle w:val="ListBullet"/>
      </w:pPr>
      <w:r>
        <w:t xml:space="preserve">Major: </w:t>
      </w:r>
      <w:r w:rsidR="00386B16">
        <w:t>Civil Engineering</w:t>
      </w:r>
    </w:p>
    <w:sdt>
      <w:sdtPr>
        <w:alias w:val="Skills &amp; Abilities:"/>
        <w:tag w:val="Skills &amp; Abilities:"/>
        <w:id w:val="458624136"/>
        <w:placeholder>
          <w:docPart w:val="A37CA30C9BFC468FBA96B98AECB10458"/>
        </w:placeholder>
        <w:temporary/>
        <w:showingPlcHdr/>
        <w15:appearance w15:val="hidden"/>
      </w:sdtPr>
      <w:sdtContent>
        <w:p w14:paraId="23470694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6D41216" w14:textId="4516F5A9" w:rsidR="006270A9" w:rsidRDefault="00386B16">
      <w:pPr>
        <w:pStyle w:val="Heading2"/>
      </w:pPr>
      <w:r>
        <w:t>TECHNICAL</w:t>
      </w:r>
    </w:p>
    <w:p w14:paraId="4CE1B0DF" w14:textId="4E4AF6C3" w:rsidR="00386B16" w:rsidRDefault="00386B16" w:rsidP="00386B16">
      <w:pPr>
        <w:pStyle w:val="ListBullet"/>
      </w:pPr>
      <w:r>
        <w:t xml:space="preserve">Series, Parallel circuit design. High pass, low pass, </w:t>
      </w:r>
      <w:proofErr w:type="gramStart"/>
      <w:r>
        <w:t>band pass, band pass</w:t>
      </w:r>
      <w:proofErr w:type="gramEnd"/>
      <w:r>
        <w:t xml:space="preserve"> filter design</w:t>
      </w:r>
    </w:p>
    <w:p w14:paraId="010004BC" w14:textId="64BECA94" w:rsidR="00386B16" w:rsidRDefault="00386B16" w:rsidP="00386B16">
      <w:pPr>
        <w:pStyle w:val="ListBullet"/>
      </w:pPr>
      <w:r>
        <w:t>C++, Python, Micro Python</w:t>
      </w:r>
    </w:p>
    <w:p w14:paraId="7EBC784A" w14:textId="12017939" w:rsidR="00386B16" w:rsidRDefault="00386B16" w:rsidP="00386B16">
      <w:pPr>
        <w:pStyle w:val="ListBullet"/>
      </w:pPr>
      <w:r>
        <w:t>Micro Controller, water sensor implementation</w:t>
      </w:r>
    </w:p>
    <w:p w14:paraId="4836AA56" w14:textId="42B286F2" w:rsidR="006270A9" w:rsidRDefault="00B65FD4">
      <w:pPr>
        <w:pStyle w:val="Heading2"/>
      </w:pPr>
      <w:r>
        <w:t>Medical Logistics</w:t>
      </w:r>
    </w:p>
    <w:p w14:paraId="743187D8" w14:textId="0CF89BFB" w:rsidR="006270A9" w:rsidRDefault="00B65FD4">
      <w:pPr>
        <w:pStyle w:val="ListBullet"/>
      </w:pPr>
      <w:r>
        <w:t xml:space="preserve">In addition to clinical responsibilities served as Supply Petty Officer at Family Medicine Clinic, Naval Hospital Bremerton. Managed medical equipment and supplies at an estimated value of $750k. Completed 2 equipment purchasing packages for equipment with an estimated value of $150k. Performed all medical and office supply ordering. </w:t>
      </w:r>
    </w:p>
    <w:sdt>
      <w:sdtPr>
        <w:alias w:val="Leadership:"/>
        <w:tag w:val="Leadership:"/>
        <w:id w:val="1837562325"/>
        <w:placeholder>
          <w:docPart w:val="2CD3E668AC46430FA19C46646799D8DC"/>
        </w:placeholder>
        <w:temporary/>
        <w:showingPlcHdr/>
        <w15:appearance w15:val="hidden"/>
      </w:sdtPr>
      <w:sdtContent>
        <w:p w14:paraId="2B356B2C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3B5D3AA5" w14:textId="22FC7F97" w:rsidR="006270A9" w:rsidRDefault="00B65FD4">
      <w:pPr>
        <w:pStyle w:val="ListBullet"/>
      </w:pPr>
      <w:r>
        <w:t>Served as Work Center Supervisor of Podiatry Service at Walter Reed National Military Medical Center. Led 6 joint service personal</w:t>
      </w:r>
      <w:r w:rsidR="00E70F31">
        <w:t xml:space="preserve">. In the fundamentals of Podiatric care. Changed communication and standard operating procedures to reduce patient wait time by 45 minutes. Received Defense Health Agency </w:t>
      </w:r>
      <w:r w:rsidR="00C909D3">
        <w:t xml:space="preserve">“Best of the Best award”, and The Joint Service Achievement Medal. </w:t>
      </w:r>
    </w:p>
    <w:sdt>
      <w:sdtPr>
        <w:alias w:val="Experience:"/>
        <w:tag w:val="Experience:"/>
        <w:id w:val="171684534"/>
        <w:placeholder>
          <w:docPart w:val="6FE2672E6963498799FA14543F4437E8"/>
        </w:placeholder>
        <w:temporary/>
        <w:showingPlcHdr/>
        <w15:appearance w15:val="hidden"/>
      </w:sdtPr>
      <w:sdtContent>
        <w:p w14:paraId="029FA69C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41C759E8" w14:textId="12C9B792" w:rsidR="006270A9" w:rsidRDefault="009C1360">
      <w:pPr>
        <w:pStyle w:val="Heading2"/>
      </w:pPr>
      <w:r>
        <w:t>hOSPITAL CORPSMAN – WRNMMC BETHESDA</w:t>
      </w:r>
      <w:r w:rsidR="009D5933">
        <w:t> |</w:t>
      </w:r>
      <w:r>
        <w:t xml:space="preserve"> us navy</w:t>
      </w:r>
      <w:r w:rsidR="009D5933">
        <w:t> | </w:t>
      </w:r>
      <w:r w:rsidR="002A1311">
        <w:t>FEB 2019 – MAR 2021</w:t>
      </w:r>
    </w:p>
    <w:p w14:paraId="17D0EBB5" w14:textId="5468603A" w:rsidR="006270A9" w:rsidRDefault="002A1311">
      <w:pPr>
        <w:pStyle w:val="ListBullet"/>
      </w:pPr>
      <w:r>
        <w:t xml:space="preserve">Armed Services Blood Bank Center. Performed Duties in support of the Armed Services Blood Program. Served as Phlebotomist on Mobile blood drive team. Performed lab duties in processing collected blood. </w:t>
      </w:r>
    </w:p>
    <w:p w14:paraId="43406F38" w14:textId="664016E4" w:rsidR="002A1311" w:rsidRDefault="002A1311">
      <w:pPr>
        <w:pStyle w:val="ListBullet"/>
      </w:pPr>
      <w:r>
        <w:t xml:space="preserve">Orthopedics/Podiatry Service. Performed duties as Work Center Supervisor. Supervised 6 joint personnel, and assisted surgeons in the operating room and clinic during pre and post operative care. </w:t>
      </w:r>
    </w:p>
    <w:p w14:paraId="44EF41BD" w14:textId="3D64305E" w:rsidR="006270A9" w:rsidRDefault="002A1311">
      <w:pPr>
        <w:pStyle w:val="Heading2"/>
      </w:pPr>
      <w:r>
        <w:t>Hospital Corpsman – Naval Hospital Bremerton</w:t>
      </w:r>
      <w:r w:rsidR="009D5933">
        <w:t> | </w:t>
      </w:r>
      <w:r>
        <w:t>US Navy</w:t>
      </w:r>
      <w:r w:rsidR="009D5933">
        <w:t> | </w:t>
      </w:r>
      <w:r>
        <w:t>MAR 2021 – APR 2024</w:t>
      </w:r>
    </w:p>
    <w:p w14:paraId="29B9D856" w14:textId="24DD0BB8" w:rsidR="001B29CF" w:rsidRDefault="002A1311" w:rsidP="001B29CF">
      <w:pPr>
        <w:pStyle w:val="ListBullet"/>
      </w:pPr>
      <w:r>
        <w:t xml:space="preserve">Served as Family Medicine Corpsman and Leading Supply Petty Officer. Assisted Family Medicine Physicians in routine primary care duties. Managed all logistical aspects of Family Medicine Clinic. </w:t>
      </w:r>
    </w:p>
    <w:p w14:paraId="31F28308" w14:textId="2F0B157A" w:rsidR="002A1311" w:rsidRDefault="002A1311" w:rsidP="002A1311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4"/>
          <w:szCs w:val="24"/>
        </w:rPr>
      </w:pPr>
    </w:p>
    <w:p w14:paraId="5743A410" w14:textId="1EFDF1C0" w:rsidR="002A1311" w:rsidRDefault="002A1311" w:rsidP="002A1311">
      <w:pPr>
        <w:pStyle w:val="ListBullet"/>
        <w:numPr>
          <w:ilvl w:val="0"/>
          <w:numId w:val="0"/>
        </w:numPr>
        <w:rPr>
          <w:b/>
          <w:bCs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HOSPITAL CORPSMAN </w:t>
      </w:r>
      <w:r w:rsidR="00064328">
        <w:rPr>
          <w:rFonts w:asciiTheme="majorHAnsi" w:hAnsiTheme="majorHAnsi"/>
          <w:b/>
          <w:bCs/>
          <w:sz w:val="24"/>
          <w:szCs w:val="24"/>
        </w:rPr>
        <w:t>–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64328">
        <w:rPr>
          <w:rFonts w:asciiTheme="majorHAnsi" w:hAnsiTheme="majorHAnsi"/>
          <w:b/>
          <w:bCs/>
          <w:sz w:val="24"/>
          <w:szCs w:val="24"/>
        </w:rPr>
        <w:t xml:space="preserve">JOINT TASK FORCE GTMO </w:t>
      </w:r>
      <w:r w:rsidR="00064328" w:rsidRPr="00064328">
        <w:rPr>
          <w:rFonts w:asciiTheme="majorHAnsi" w:hAnsiTheme="majorHAnsi"/>
          <w:b/>
          <w:bCs/>
          <w:sz w:val="24"/>
          <w:szCs w:val="24"/>
        </w:rPr>
        <w:t>| US Navy |</w:t>
      </w:r>
      <w:r w:rsidR="00064328">
        <w:t> </w:t>
      </w:r>
      <w:r w:rsidR="00064328">
        <w:rPr>
          <w:b/>
          <w:bCs/>
        </w:rPr>
        <w:t xml:space="preserve">JAN 2023 – OCT 2023 </w:t>
      </w:r>
    </w:p>
    <w:p w14:paraId="0F302639" w14:textId="4258908D" w:rsidR="00064328" w:rsidRPr="00064328" w:rsidRDefault="00064328" w:rsidP="00064328">
      <w:pPr>
        <w:pStyle w:val="ListBullet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Deployed in support of Joint Task Force Mission </w:t>
      </w:r>
    </w:p>
    <w:sectPr w:rsidR="00064328" w:rsidRPr="00064328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1F32" w14:textId="77777777" w:rsidR="00432C9C" w:rsidRDefault="00432C9C">
      <w:pPr>
        <w:spacing w:after="0"/>
      </w:pPr>
      <w:r>
        <w:separator/>
      </w:r>
    </w:p>
  </w:endnote>
  <w:endnote w:type="continuationSeparator" w:id="0">
    <w:p w14:paraId="5B279F42" w14:textId="77777777" w:rsidR="00432C9C" w:rsidRDefault="00432C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797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EE2A8" w14:textId="77777777" w:rsidR="00432C9C" w:rsidRDefault="00432C9C">
      <w:pPr>
        <w:spacing w:after="0"/>
      </w:pPr>
      <w:r>
        <w:separator/>
      </w:r>
    </w:p>
  </w:footnote>
  <w:footnote w:type="continuationSeparator" w:id="0">
    <w:p w14:paraId="235A16AE" w14:textId="77777777" w:rsidR="00432C9C" w:rsidRDefault="00432C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5B215A"/>
    <w:multiLevelType w:val="hybridMultilevel"/>
    <w:tmpl w:val="7AF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67488">
    <w:abstractNumId w:val="9"/>
  </w:num>
  <w:num w:numId="2" w16cid:durableId="2051758798">
    <w:abstractNumId w:val="9"/>
    <w:lvlOverride w:ilvl="0">
      <w:startOverride w:val="1"/>
    </w:lvlOverride>
  </w:num>
  <w:num w:numId="3" w16cid:durableId="1285691409">
    <w:abstractNumId w:val="9"/>
    <w:lvlOverride w:ilvl="0">
      <w:startOverride w:val="1"/>
    </w:lvlOverride>
  </w:num>
  <w:num w:numId="4" w16cid:durableId="2136562129">
    <w:abstractNumId w:val="9"/>
    <w:lvlOverride w:ilvl="0">
      <w:startOverride w:val="1"/>
    </w:lvlOverride>
  </w:num>
  <w:num w:numId="5" w16cid:durableId="1727146628">
    <w:abstractNumId w:val="8"/>
  </w:num>
  <w:num w:numId="6" w16cid:durableId="1392383010">
    <w:abstractNumId w:val="7"/>
  </w:num>
  <w:num w:numId="7" w16cid:durableId="1425808130">
    <w:abstractNumId w:val="6"/>
  </w:num>
  <w:num w:numId="8" w16cid:durableId="504563226">
    <w:abstractNumId w:val="5"/>
  </w:num>
  <w:num w:numId="9" w16cid:durableId="1319308236">
    <w:abstractNumId w:val="4"/>
  </w:num>
  <w:num w:numId="10" w16cid:durableId="540049072">
    <w:abstractNumId w:val="3"/>
  </w:num>
  <w:num w:numId="11" w16cid:durableId="874465703">
    <w:abstractNumId w:val="2"/>
  </w:num>
  <w:num w:numId="12" w16cid:durableId="1488596205">
    <w:abstractNumId w:val="1"/>
  </w:num>
  <w:num w:numId="13" w16cid:durableId="373044031">
    <w:abstractNumId w:val="0"/>
  </w:num>
  <w:num w:numId="14" w16cid:durableId="646974751">
    <w:abstractNumId w:val="13"/>
  </w:num>
  <w:num w:numId="15" w16cid:durableId="1831821497">
    <w:abstractNumId w:val="16"/>
  </w:num>
  <w:num w:numId="16" w16cid:durableId="976495711">
    <w:abstractNumId w:val="12"/>
  </w:num>
  <w:num w:numId="17" w16cid:durableId="1553688119">
    <w:abstractNumId w:val="15"/>
  </w:num>
  <w:num w:numId="18" w16cid:durableId="1985544943">
    <w:abstractNumId w:val="10"/>
  </w:num>
  <w:num w:numId="19" w16cid:durableId="2065523688">
    <w:abstractNumId w:val="19"/>
  </w:num>
  <w:num w:numId="20" w16cid:durableId="225848026">
    <w:abstractNumId w:val="17"/>
  </w:num>
  <w:num w:numId="21" w16cid:durableId="832798460">
    <w:abstractNumId w:val="11"/>
  </w:num>
  <w:num w:numId="22" w16cid:durableId="1264220997">
    <w:abstractNumId w:val="14"/>
  </w:num>
  <w:num w:numId="23" w16cid:durableId="1805076168">
    <w:abstractNumId w:val="18"/>
  </w:num>
  <w:num w:numId="24" w16cid:durableId="11056170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4"/>
    <w:rsid w:val="00064328"/>
    <w:rsid w:val="000A4F59"/>
    <w:rsid w:val="00141A4C"/>
    <w:rsid w:val="001B29CF"/>
    <w:rsid w:val="0028220F"/>
    <w:rsid w:val="002A1311"/>
    <w:rsid w:val="00356C14"/>
    <w:rsid w:val="00386B16"/>
    <w:rsid w:val="00432C9C"/>
    <w:rsid w:val="004402E4"/>
    <w:rsid w:val="005A47DC"/>
    <w:rsid w:val="00617B26"/>
    <w:rsid w:val="006270A9"/>
    <w:rsid w:val="00675956"/>
    <w:rsid w:val="00681034"/>
    <w:rsid w:val="00816216"/>
    <w:rsid w:val="0087734B"/>
    <w:rsid w:val="009C1360"/>
    <w:rsid w:val="009D5933"/>
    <w:rsid w:val="00B65FD4"/>
    <w:rsid w:val="00BD768D"/>
    <w:rsid w:val="00C61F8E"/>
    <w:rsid w:val="00C909D3"/>
    <w:rsid w:val="00D2756E"/>
    <w:rsid w:val="00E70F31"/>
    <w:rsid w:val="00E83E4B"/>
    <w:rsid w:val="00F01468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05F45"/>
  <w15:chartTrackingRefBased/>
  <w15:docId w15:val="{F655ACF4-2541-4380-A6D9-06732505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k.stclai.mil\Download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FDB686D0054325A0265F9936D5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1FB6F-A9A6-4C73-A478-B8855197973E}"/>
      </w:docPartPr>
      <w:docPartBody>
        <w:p w:rsidR="003F5D57" w:rsidRDefault="00000000">
          <w:pPr>
            <w:pStyle w:val="26FDB686D0054325A0265F9936D55CF6"/>
          </w:pPr>
          <w:r>
            <w:t>Education</w:t>
          </w:r>
        </w:p>
      </w:docPartBody>
    </w:docPart>
    <w:docPart>
      <w:docPartPr>
        <w:name w:val="A37CA30C9BFC468FBA96B98AECB10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4783-DA93-47E1-BC2B-BCBC10D760FA}"/>
      </w:docPartPr>
      <w:docPartBody>
        <w:p w:rsidR="003F5D57" w:rsidRDefault="00000000">
          <w:pPr>
            <w:pStyle w:val="A37CA30C9BFC468FBA96B98AECB10458"/>
          </w:pPr>
          <w:r>
            <w:t>Skills &amp; Abilities</w:t>
          </w:r>
        </w:p>
      </w:docPartBody>
    </w:docPart>
    <w:docPart>
      <w:docPartPr>
        <w:name w:val="2CD3E668AC46430FA19C46646799D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3748-F4B1-467E-8746-C59B7AD820A5}"/>
      </w:docPartPr>
      <w:docPartBody>
        <w:p w:rsidR="003F5D57" w:rsidRDefault="00000000">
          <w:pPr>
            <w:pStyle w:val="2CD3E668AC46430FA19C46646799D8DC"/>
          </w:pPr>
          <w:r>
            <w:t>Leadership</w:t>
          </w:r>
        </w:p>
      </w:docPartBody>
    </w:docPart>
    <w:docPart>
      <w:docPartPr>
        <w:name w:val="6FE2672E6963498799FA14543F443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853C4-E2A6-49BD-B431-8D300A908392}"/>
      </w:docPartPr>
      <w:docPartBody>
        <w:p w:rsidR="003F5D57" w:rsidRDefault="00000000">
          <w:pPr>
            <w:pStyle w:val="6FE2672E6963498799FA14543F4437E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B5"/>
    <w:rsid w:val="001A4BBB"/>
    <w:rsid w:val="003F5D57"/>
    <w:rsid w:val="00FA32F9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FDB686D0054325A0265F9936D55CF6">
    <w:name w:val="26FDB686D0054325A0265F9936D55CF6"/>
  </w:style>
  <w:style w:type="paragraph" w:customStyle="1" w:styleId="A37CA30C9BFC468FBA96B98AECB10458">
    <w:name w:val="A37CA30C9BFC468FBA96B98AECB10458"/>
  </w:style>
  <w:style w:type="paragraph" w:customStyle="1" w:styleId="2CD3E668AC46430FA19C46646799D8DC">
    <w:name w:val="2CD3E668AC46430FA19C46646799D8DC"/>
  </w:style>
  <w:style w:type="paragraph" w:customStyle="1" w:styleId="6FE2672E6963498799FA14543F4437E8">
    <w:name w:val="6FE2672E6963498799FA14543F443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C:\Users\zachary.k.stclai.mil\Downloads\Resume.dotx</Template>
  <TotalTime>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K. Stclair MIL USSOUTHCOM/GTMO/JMG</dc:creator>
  <cp:keywords/>
  <cp:lastModifiedBy>StClair, Zachary (zkstclair42)</cp:lastModifiedBy>
  <cp:revision>2</cp:revision>
  <dcterms:created xsi:type="dcterms:W3CDTF">2024-12-05T01:48:00Z</dcterms:created>
  <dcterms:modified xsi:type="dcterms:W3CDTF">2024-12-05T01:48:00Z</dcterms:modified>
  <cp:version/>
</cp:coreProperties>
</file>